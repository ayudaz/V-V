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B9A" w:rsidRPr="005D6E7C" w:rsidRDefault="0093429B" w:rsidP="004D2C49">
      <w:pPr>
        <w:pStyle w:val="Titre"/>
        <w:rPr>
          <w:noProof/>
          <w:lang w:val="fr-FR"/>
        </w:rPr>
      </w:pPr>
      <w:r>
        <w:rPr>
          <w:noProof/>
          <w:lang w:val="fr-FR"/>
        </w:rPr>
        <w:t>Rapport TP3 V&amp;V</w:t>
      </w:r>
    </w:p>
    <w:p w:rsidR="00EB0B9A" w:rsidRPr="005D6E7C" w:rsidRDefault="0093429B" w:rsidP="004D2C49">
      <w:pPr>
        <w:pStyle w:val="Titre1"/>
        <w:jc w:val="left"/>
        <w:rPr>
          <w:noProof/>
          <w:lang w:val="fr-FR"/>
        </w:rPr>
      </w:pPr>
      <w:r w:rsidRPr="004D2C49">
        <w:t>Question</w:t>
      </w:r>
      <w:r>
        <w:rPr>
          <w:noProof/>
          <w:lang w:val="fr-FR"/>
        </w:rPr>
        <w:t xml:space="preserve"> 1</w:t>
      </w:r>
    </w:p>
    <w:p w:rsidR="0093429B" w:rsidRPr="0093429B" w:rsidRDefault="0093429B" w:rsidP="00934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93429B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8682"/>
      </w:tblGrid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18   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Private field 'xSize' could be made final; it is only initialized in the declaration or constructor.</w:t>
            </w:r>
          </w:p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Ok</w:t>
            </w:r>
            <w:r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 xml:space="preserve"> : </w:t>
            </w:r>
            <w:r w:rsidRPr="004D2C49">
              <w:rPr>
                <w:b/>
                <w:bCs/>
                <w:color w:val="000000"/>
                <w:shd w:val="clear" w:color="auto" w:fill="FFFFFF"/>
              </w:rPr>
              <w:t>private int xSize =&gt; private final int xSize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23   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Private field 'ySize' could be made final; it is only initialized in the declaration or constructor.</w:t>
            </w:r>
          </w:p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Ok</w:t>
            </w:r>
            <w:r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 xml:space="preserve"> : </w:t>
            </w:r>
            <w:r w:rsidRPr="004D2C49">
              <w:rPr>
                <w:b/>
                <w:bCs/>
                <w:color w:val="000000"/>
                <w:shd w:val="clear" w:color="auto" w:fill="FFFFFF"/>
              </w:rPr>
              <w:t>private int ySize =&gt; private final int y</w:t>
            </w:r>
            <w:r w:rsidRPr="004D2C49">
              <w:rPr>
                <w:b/>
                <w:bCs/>
                <w:color w:val="000000"/>
                <w:shd w:val="clear" w:color="auto" w:fill="FFFFFF"/>
              </w:rPr>
              <w:t>Size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28   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Private field 'pawns' could be made final; it is only initialized in the declaration or constructor.</w:t>
            </w:r>
          </w:p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Ok</w:t>
            </w:r>
            <w:r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 : private ArrayList&lt;Pawn&gt; pawns =&gt;</w:t>
            </w:r>
            <w:r w:rsidR="00645631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 xml:space="preserve"> </w:t>
            </w:r>
            <w:r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private final ArrayList&lt;Pawn&gt; pawns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33   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Private field 'xBonusSquare' could be made final; it is only initialized in the declaration or constructor.</w:t>
            </w:r>
          </w:p>
          <w:p w:rsidR="0093429B" w:rsidRPr="0093429B" w:rsidRDefault="0093429B" w:rsidP="00645631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Ok</w:t>
            </w:r>
            <w:r w:rsidR="00645631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 : private int xBonusSquare =&gt; private final int xBonusSquare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38   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Private field 'yBonusSquare' could be made final; it is only initialized in the declaration or constructor.</w:t>
            </w:r>
          </w:p>
          <w:p w:rsidR="0093429B" w:rsidRPr="0093429B" w:rsidRDefault="0093429B" w:rsidP="008A5EDA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Ok</w:t>
            </w:r>
            <w:r w:rsidR="008A5EDA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 : private int yBonusSquare =&gt; private final int yBonusSquare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64   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Parameter 'numberOfPawns' is not assigned and could be declared final</w:t>
            </w:r>
          </w:p>
          <w:p w:rsidR="0093429B" w:rsidRPr="0093429B" w:rsidRDefault="0093429B" w:rsidP="00DC12B0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Ok</w:t>
            </w:r>
            <w:r w:rsidR="008A5EDA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 xml:space="preserve"> : </w:t>
            </w:r>
            <w:r w:rsidR="00DC12B0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public Board(int numberOfPawns =&gt; public Board(final int numberOfPawns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64   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Parameter 'sizeX' is not assigned and could be declared final</w:t>
            </w:r>
          </w:p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Ok</w:t>
            </w:r>
            <w:r w:rsidR="00DE6E96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 : int sizeX, =&gt; final int sizeX,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65   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Parameter 'sizeY' is not assigned and could be declared final</w:t>
            </w:r>
          </w:p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Ok</w:t>
            </w:r>
            <w:r w:rsidR="002278BA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 : int sizeY</w:t>
            </w:r>
            <w:r w:rsidR="002278BA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 xml:space="preserve">, =&gt; final </w:t>
            </w:r>
            <w:r w:rsidR="002278BA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int sizeY</w:t>
            </w:r>
            <w:r w:rsidR="002278BA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,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66   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Local variable 'random' could be declared final</w:t>
            </w:r>
          </w:p>
          <w:p w:rsidR="0093429B" w:rsidRPr="0093429B" w:rsidRDefault="0093429B" w:rsidP="002278BA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Ok</w:t>
            </w:r>
            <w:r w:rsidR="002278BA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 : Random random = new Random() =&gt; final Random random = new Random()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73   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Avoid instantiating new objects inside loops</w:t>
            </w:r>
          </w:p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val="fr-FR" w:eastAsia="fr-FR"/>
              </w:rPr>
              <w:t>Faux positif, l’object pawn doit être instancié à chaque passage dans la boucle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73   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Local variable 'pawn' could be declared final</w:t>
            </w:r>
          </w:p>
          <w:p w:rsidR="0093429B" w:rsidRPr="0093429B" w:rsidRDefault="0093429B" w:rsidP="002278BA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Ok</w:t>
            </w:r>
            <w:r w:rsidR="002278BA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 : Pawn pawn = new Pawn =&gt; final Pawn pawn = new Pawn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87   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Parameter 'x' is not assigned and could be declared final</w:t>
            </w:r>
          </w:p>
          <w:p w:rsidR="0093429B" w:rsidRPr="0093429B" w:rsidRDefault="0093429B" w:rsidP="00CA7406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Ok</w:t>
            </w:r>
            <w:r w:rsidR="00CA7406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 : (int x =&gt; (final int x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87   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Parameter 'y' is not assigned and could be declared final</w:t>
            </w:r>
          </w:p>
          <w:p w:rsidR="0093429B" w:rsidRPr="0093429B" w:rsidRDefault="0093429B" w:rsidP="00CA7406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Ok</w:t>
            </w:r>
            <w:r w:rsidR="00CA7406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 : , int y) { =&gt; , final int y) {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lastRenderedPageBreak/>
              <w:t>88   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Local variable 'p' could be declared final</w:t>
            </w:r>
          </w:p>
          <w:p w:rsidR="0093429B" w:rsidRPr="0093429B" w:rsidRDefault="0093429B" w:rsidP="00A81CD1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Ok</w:t>
            </w:r>
            <w:r w:rsidR="00A81CD1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 : for (Pawn p : pawns) =&gt; for (final Pawn p : pawns)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100   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Parameter 'pawn' is not assigned and could be declared final</w:t>
            </w:r>
          </w:p>
          <w:p w:rsidR="0093429B" w:rsidRPr="0093429B" w:rsidRDefault="0093429B" w:rsidP="00A81CD1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OK</w:t>
            </w:r>
            <w:r w:rsidR="00A81CD1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 : removePawn(Pawn pawn) { =&gt; removePawn(final Pawn pawn) {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108   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Parameter 'pawn' is not assigned and could be declared final</w:t>
            </w:r>
          </w:p>
          <w:p w:rsidR="0093429B" w:rsidRPr="0093429B" w:rsidRDefault="0093429B" w:rsidP="00A81CD1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OK</w:t>
            </w:r>
            <w:r w:rsidR="00A81CD1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 : addPawn(Pawn pawn) { =&gt; addPawn(final Pawn pawn) {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120   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Parameter 'x' is not assigned and could be declared final</w:t>
            </w:r>
          </w:p>
          <w:p w:rsidR="0093429B" w:rsidRPr="0093429B" w:rsidRDefault="0093429B" w:rsidP="00C52E0A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OK</w:t>
            </w:r>
            <w:r w:rsidR="00C52E0A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 : isBonusSquare(int x =&gt; isBonusSquare(final int x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120   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Parameter 'y' is not assigned and could be declared final</w:t>
            </w:r>
          </w:p>
          <w:p w:rsidR="0093429B" w:rsidRPr="0093429B" w:rsidRDefault="0093429B" w:rsidP="009D0180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OK</w:t>
            </w:r>
            <w:r w:rsidR="009D0180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 : , int y) { =&gt; , final int y) {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139   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Local variable 'p' could be declared final</w:t>
            </w:r>
          </w:p>
          <w:p w:rsidR="0093429B" w:rsidRPr="0093429B" w:rsidRDefault="0093429B" w:rsidP="0005119F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OK</w:t>
            </w:r>
            <w:r w:rsidR="0005119F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 : for (Pawn p : pawns) { =&gt; for (final Pawn p : pawns) {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155   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Local variable 'result' could be declared final</w:t>
            </w:r>
          </w:p>
          <w:p w:rsidR="0093429B" w:rsidRPr="0093429B" w:rsidRDefault="0093429B" w:rsidP="00E05FCF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OK</w:t>
            </w:r>
            <w:r w:rsidR="00E05FCF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 : Pawn result = currentPawn; =&gt; final Pawn result = currentPawn;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168   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Parameter 'x' is not assigned and could be declared final</w:t>
            </w:r>
          </w:p>
          <w:p w:rsidR="0093429B" w:rsidRPr="0093429B" w:rsidRDefault="0093429B" w:rsidP="00822864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OK</w:t>
            </w:r>
            <w:r w:rsidR="00822864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 : (int x =&gt; (final int x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168   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Parameter 'y' is not assigned and could be declared final</w:t>
            </w:r>
          </w:p>
          <w:p w:rsidR="0093429B" w:rsidRPr="0093429B" w:rsidRDefault="0093429B" w:rsidP="00822864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OK</w:t>
            </w:r>
            <w:r w:rsidR="00822864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 : , int y) { =&gt; , final int y) {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170   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Local variable 'content' could be declared final</w:t>
            </w:r>
          </w:p>
          <w:p w:rsidR="0093429B" w:rsidRPr="0093429B" w:rsidRDefault="0093429B" w:rsidP="00822864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OK</w:t>
            </w:r>
            <w:r w:rsidR="00822864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 : Pawn content = =&gt; final Pawn content =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177   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Use equals() to compare object references.</w:t>
            </w:r>
          </w:p>
          <w:p w:rsidR="0093429B" w:rsidRPr="0093429B" w:rsidRDefault="0093429B" w:rsidP="00506348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OK</w:t>
            </w:r>
            <w:r w:rsidR="00506348" w:rsidRPr="004D2C49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eastAsia="fr-FR"/>
              </w:rPr>
              <w:t> : content == currentPawn =&gt; content.equals(currentPawn)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193   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Prefer StringBuffer over += for concatenating strings</w:t>
            </w:r>
          </w:p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val="fr-FR" w:eastAsia="fr-FR"/>
              </w:rPr>
              <w:t>C’est un faux positif car à la compilation, le compilateur java transforme automatiquement l’opérateur += en StringBuffer.</w:t>
            </w:r>
          </w:p>
        </w:tc>
      </w:tr>
      <w:tr w:rsidR="0093429B" w:rsidRPr="0093429B" w:rsidTr="009342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val="fr-FR" w:eastAsia="fr-FR"/>
              </w:rPr>
              <w:t>195   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93429B">
              <w:rPr>
                <w:rFonts w:eastAsia="Times New Roman" w:cs="Times New Roman"/>
                <w:color w:val="000000"/>
                <w:shd w:val="clear" w:color="auto" w:fill="FFFFFF"/>
                <w:lang w:eastAsia="fr-FR"/>
              </w:rPr>
              <w:t>Prefer StringBuffer over += for concatenating strings</w:t>
            </w:r>
          </w:p>
          <w:p w:rsidR="0093429B" w:rsidRPr="0093429B" w:rsidRDefault="0093429B" w:rsidP="0093429B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3429B">
              <w:rPr>
                <w:rFonts w:eastAsia="Times New Roman" w:cs="Times New Roman"/>
                <w:b/>
                <w:bCs/>
                <w:color w:val="000000"/>
                <w:shd w:val="clear" w:color="auto" w:fill="FFFFFF"/>
                <w:lang w:val="fr-FR" w:eastAsia="fr-FR"/>
              </w:rPr>
              <w:t>C’est un faux positif car à la compilation, le compilateur java transforme automatiquement l’opérateur += en StringBuffer.</w:t>
            </w:r>
          </w:p>
        </w:tc>
      </w:tr>
    </w:tbl>
    <w:p w:rsidR="00EB0B9A" w:rsidRDefault="00EB0B9A">
      <w:pPr>
        <w:rPr>
          <w:noProof/>
          <w:lang w:val="fr-FR"/>
        </w:rPr>
      </w:pPr>
    </w:p>
    <w:p w:rsidR="004D2C49" w:rsidRDefault="004D2C49" w:rsidP="004D2C49">
      <w:pPr>
        <w:pStyle w:val="Titre1"/>
        <w:jc w:val="left"/>
        <w:rPr>
          <w:noProof/>
          <w:lang w:val="fr-FR"/>
        </w:rPr>
      </w:pPr>
      <w:r>
        <w:rPr>
          <w:noProof/>
          <w:lang w:val="fr-FR"/>
        </w:rPr>
        <w:t>Question 2</w:t>
      </w:r>
    </w:p>
    <w:p w:rsidR="004D2C49" w:rsidRDefault="004D2C49" w:rsidP="004D2C49">
      <w:pPr>
        <w:rPr>
          <w:lang w:val="fr-FR"/>
        </w:rPr>
      </w:pPr>
      <w:r>
        <w:rPr>
          <w:lang w:val="fr-FR"/>
        </w:rPr>
        <w:t>Lorsque l’on applique PMD sur ces propres sources on observe que PMD viole de nombreuses règles qu’ils définissent eux-mêmes.</w:t>
      </w:r>
    </w:p>
    <w:p w:rsidR="004D2C49" w:rsidRPr="004D2C49" w:rsidRDefault="004D2C49" w:rsidP="004D2C49">
      <w:pPr>
        <w:rPr>
          <w:lang w:val="fr-FR"/>
        </w:rPr>
      </w:pPr>
      <w:r>
        <w:rPr>
          <w:lang w:val="fr-FR"/>
        </w:rPr>
        <w:t>On peut donc en déduire que de nombreuses règles</w:t>
      </w:r>
      <w:r w:rsidR="00DF5A19">
        <w:rPr>
          <w:lang w:val="fr-FR"/>
        </w:rPr>
        <w:t xml:space="preserve"> provoque des faux positifs.</w:t>
      </w:r>
      <w:bookmarkStart w:id="0" w:name="_GoBack"/>
      <w:bookmarkEnd w:id="0"/>
    </w:p>
    <w:sectPr w:rsidR="004D2C49" w:rsidRPr="004D2C49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257" w:rsidRDefault="00CF7257" w:rsidP="0093429B">
      <w:pPr>
        <w:spacing w:after="0" w:line="240" w:lineRule="auto"/>
      </w:pPr>
      <w:r>
        <w:separator/>
      </w:r>
    </w:p>
  </w:endnote>
  <w:endnote w:type="continuationSeparator" w:id="0">
    <w:p w:rsidR="00CF7257" w:rsidRDefault="00CF7257" w:rsidP="00934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257" w:rsidRDefault="00CF7257" w:rsidP="0093429B">
      <w:pPr>
        <w:spacing w:after="0" w:line="240" w:lineRule="auto"/>
      </w:pPr>
      <w:r>
        <w:separator/>
      </w:r>
    </w:p>
  </w:footnote>
  <w:footnote w:type="continuationSeparator" w:id="0">
    <w:p w:rsidR="00CF7257" w:rsidRDefault="00CF7257" w:rsidP="00934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29B" w:rsidRPr="0093429B" w:rsidRDefault="0093429B">
    <w:pPr>
      <w:pStyle w:val="En-tte"/>
      <w:rPr>
        <w:lang w:val="fr-FR"/>
      </w:rPr>
    </w:pPr>
    <w:sdt>
      <w:sdtPr>
        <w:alias w:val="Auteur "/>
        <w:tag w:val=""/>
        <w:id w:val="2102828185"/>
        <w:placeholder>
          <w:docPart w:val="9FFAD73BF58846B58A205D2275173A8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lang w:val="fr-FR"/>
          </w:rPr>
          <w:t>Thomas L</w:t>
        </w:r>
        <w:r w:rsidR="004D2C49">
          <w:rPr>
            <w:lang w:val="fr-FR"/>
          </w:rPr>
          <w:t>ELIEVRE</w:t>
        </w:r>
        <w:r>
          <w:rPr>
            <w:lang w:val="fr-FR"/>
          </w:rPr>
          <w:t xml:space="preserve"> &amp; Florian L</w:t>
        </w:r>
        <w:r w:rsidR="004D2C49">
          <w:rPr>
            <w:lang w:val="fr-FR"/>
          </w:rPr>
          <w:t>ELOUP</w:t>
        </w:r>
      </w:sdtContent>
    </w:sdt>
    <w:r>
      <w:ptab w:relativeTo="margin" w:alignment="center" w:leader="none"/>
    </w:r>
    <w:r>
      <w:ptab w:relativeTo="margin" w:alignment="right" w:leader="none"/>
    </w:r>
    <w:sdt>
      <w:sdtPr>
        <w:alias w:val="Date de publication"/>
        <w:tag w:val=""/>
        <w:id w:val="202365221"/>
        <w:placeholder>
          <w:docPart w:val="2A4BB4774DC64D40A3A1023C403CD0B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3-11-14T00:00:00Z">
          <w:dateFormat w:val="dd/MM/yyyy"/>
          <w:lid w:val="fr-FR"/>
          <w:storeMappedDataAs w:val="dateTime"/>
          <w:calendar w:val="gregorian"/>
        </w:date>
      </w:sdtPr>
      <w:sdtContent>
        <w:r>
          <w:rPr>
            <w:lang w:val="fr-FR"/>
          </w:rPr>
          <w:t>14 novembre 2013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9B"/>
    <w:rsid w:val="0005119F"/>
    <w:rsid w:val="002278BA"/>
    <w:rsid w:val="004D2C49"/>
    <w:rsid w:val="00506348"/>
    <w:rsid w:val="005D6E7C"/>
    <w:rsid w:val="00645631"/>
    <w:rsid w:val="00822864"/>
    <w:rsid w:val="008A5EDA"/>
    <w:rsid w:val="0093429B"/>
    <w:rsid w:val="009D0180"/>
    <w:rsid w:val="00A81CD1"/>
    <w:rsid w:val="00C52E0A"/>
    <w:rsid w:val="00CA7406"/>
    <w:rsid w:val="00CF7257"/>
    <w:rsid w:val="00DC12B0"/>
    <w:rsid w:val="00DE6E96"/>
    <w:rsid w:val="00DF5A19"/>
    <w:rsid w:val="00E05FCF"/>
    <w:rsid w:val="00EB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AE2C6C-2A50-47B2-853F-6CBB2799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29B"/>
  </w:style>
  <w:style w:type="paragraph" w:styleId="Titre1">
    <w:name w:val="heading 1"/>
    <w:basedOn w:val="Normal"/>
    <w:next w:val="Normal"/>
    <w:link w:val="Titre1Car"/>
    <w:uiPriority w:val="9"/>
    <w:qFormat/>
    <w:rsid w:val="009342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42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42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42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42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42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42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42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42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3429B"/>
    <w:pPr>
      <w:pBdr>
        <w:top w:val="single" w:sz="6" w:space="8" w:color="1B587C" w:themeColor="accent3"/>
        <w:bottom w:val="single" w:sz="6" w:space="8" w:color="1B58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3429B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429B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3429B"/>
    <w:rPr>
      <w:color w:val="323232" w:themeColor="text2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93429B"/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3429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3429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9342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93429B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9342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93429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342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93429B"/>
    <w:rPr>
      <w:b/>
      <w:bCs/>
      <w:i/>
      <w:iCs/>
    </w:rPr>
  </w:style>
  <w:style w:type="character" w:styleId="Emphaseple">
    <w:name w:val="Subtle Emphasis"/>
    <w:basedOn w:val="Policepardfaut"/>
    <w:uiPriority w:val="19"/>
    <w:qFormat/>
    <w:rsid w:val="0093429B"/>
    <w:rPr>
      <w:i/>
      <w:iCs/>
      <w:color w:val="595959" w:themeColor="text1" w:themeTint="A6"/>
    </w:rPr>
  </w:style>
  <w:style w:type="character" w:styleId="Accentuation">
    <w:name w:val="Emphasis"/>
    <w:basedOn w:val="Policepardfaut"/>
    <w:uiPriority w:val="20"/>
    <w:qFormat/>
    <w:rsid w:val="0093429B"/>
    <w:rPr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sid w:val="0093429B"/>
    <w:rPr>
      <w:b/>
      <w:bCs/>
      <w:i/>
      <w:iCs/>
      <w:color w:val="auto"/>
    </w:rPr>
  </w:style>
  <w:style w:type="character" w:styleId="lev">
    <w:name w:val="Strong"/>
    <w:basedOn w:val="Policepardfaut"/>
    <w:uiPriority w:val="22"/>
    <w:qFormat/>
    <w:rsid w:val="0093429B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93429B"/>
    <w:pPr>
      <w:spacing w:before="160"/>
      <w:ind w:left="720" w:right="720"/>
      <w:jc w:val="center"/>
    </w:pPr>
    <w:rPr>
      <w:i/>
      <w:iCs/>
      <w:color w:val="14415C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3429B"/>
    <w:rPr>
      <w:i/>
      <w:iCs/>
      <w:color w:val="14415C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42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3429B"/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styleId="Rfrenceple">
    <w:name w:val="Subtle Reference"/>
    <w:basedOn w:val="Policepardfaut"/>
    <w:uiPriority w:val="31"/>
    <w:qFormat/>
    <w:rsid w:val="009342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3429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93429B"/>
    <w:rPr>
      <w:b/>
      <w:bCs/>
      <w:caps w:val="0"/>
      <w:smallCap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342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3429B"/>
    <w:pPr>
      <w:outlineLvl w:val="9"/>
    </w:pPr>
  </w:style>
  <w:style w:type="paragraph" w:styleId="Sansinterligne">
    <w:name w:val="No Spacing"/>
    <w:uiPriority w:val="1"/>
    <w:qFormat/>
    <w:rsid w:val="0093429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34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429B"/>
  </w:style>
  <w:style w:type="paragraph" w:styleId="Pieddepage">
    <w:name w:val="footer"/>
    <w:basedOn w:val="Normal"/>
    <w:link w:val="PieddepageCar"/>
    <w:uiPriority w:val="99"/>
    <w:unhideWhenUsed/>
    <w:rsid w:val="00934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429B"/>
  </w:style>
  <w:style w:type="character" w:styleId="Textedelespacerserv">
    <w:name w:val="Placeholder Text"/>
    <w:basedOn w:val="Policepardfaut"/>
    <w:uiPriority w:val="99"/>
    <w:semiHidden/>
    <w:rsid w:val="0093429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34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Conception%20Rapport%20(vier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FAD73BF58846B58A205D2275173A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5D194D-2C93-443D-BFC4-8F62AF0B2C61}"/>
      </w:docPartPr>
      <w:docPartBody>
        <w:p w:rsidR="00000000" w:rsidRDefault="00FB2425">
          <w:r w:rsidRPr="006F1FD8">
            <w:rPr>
              <w:rStyle w:val="Textedelespacerserv"/>
            </w:rPr>
            <w:t>[Auteur ]</w:t>
          </w:r>
        </w:p>
      </w:docPartBody>
    </w:docPart>
    <w:docPart>
      <w:docPartPr>
        <w:name w:val="2A4BB4774DC64D40A3A1023C403CD0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0A471A-8C54-4315-B2AE-EDE096F733A7}"/>
      </w:docPartPr>
      <w:docPartBody>
        <w:p w:rsidR="00000000" w:rsidRDefault="00FB2425">
          <w:r w:rsidRPr="006F1FD8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25"/>
    <w:rsid w:val="00FB2425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425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  <w:rsid w:val="00FB2425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B2425"/>
    <w:rPr>
      <w:color w:val="808080"/>
    </w:rPr>
  </w:style>
  <w:style w:type="paragraph" w:customStyle="1" w:styleId="A469DFFFFD93446381B4011663EDF7F1">
    <w:name w:val="A469DFFFFD93446381B4011663EDF7F1"/>
    <w:rsid w:val="00FB2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2013-11-14T00:00:00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8F79B1A4-FA51-409B-BD10-ACB89E708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 (vierge).dotx</Template>
  <TotalTime>33</TotalTime>
  <Pages>2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LELIEVRE &amp; Florian LELOUP</dc:creator>
  <cp:keywords/>
  <cp:lastModifiedBy>Thomas Lelievre</cp:lastModifiedBy>
  <cp:revision>14</cp:revision>
  <dcterms:created xsi:type="dcterms:W3CDTF">2013-11-14T13:16:00Z</dcterms:created>
  <dcterms:modified xsi:type="dcterms:W3CDTF">2013-11-14T13:49:00Z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